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rFonts w:ascii="Arial" w:hAnsi="Arial" w:cs="Arial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14:paraId="51B9B809" w14:textId="72CFDA5C" w:rsidR="009E0CB5" w:rsidRPr="004F17B1" w:rsidRDefault="00EC7369" w:rsidP="00EC7369">
          <w:pPr>
            <w:pStyle w:val="NoSpacing"/>
            <w:jc w:val="center"/>
            <w:rPr>
              <w:rFonts w:ascii="Arial" w:hAnsi="Arial" w:cs="Arial"/>
              <w:sz w:val="24"/>
            </w:rPr>
          </w:pPr>
          <w:r w:rsidRPr="004F17B1">
            <w:rPr>
              <w:rFonts w:ascii="Arial" w:hAnsi="Arial" w:cs="Arial"/>
              <w:noProof/>
              <w:sz w:val="24"/>
            </w:rPr>
            <w:drawing>
              <wp:inline distT="0" distB="0" distL="0" distR="0" wp14:anchorId="113959BC" wp14:editId="2721E956">
                <wp:extent cx="4786141" cy="6769769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AHI (6)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956" cy="682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679AD" w:rsidRPr="004F17B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0" wp14:anchorId="67CD0600" wp14:editId="19252B2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AF12F" w14:textId="71C6D0A9" w:rsidR="009E0CB5" w:rsidRDefault="00C679A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C60EBCDEFF7429AA262F6413B7EAC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F4">
                                      <w:t>Salman Al-Samiri</w:t>
                                    </w:r>
                                    <w:r w:rsidR="00EC7369">
                                      <w:t>, Alexander Bowes, Rianlee Pineda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8CE4ADE1E7A1406F878A4BE20140F68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7369">
                                      <w:t>Game F</w:t>
                                    </w:r>
                                    <w:r w:rsidR="009A47BE">
                                      <w:t>leadh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6EF2C51F4986474297706F890C2F75E3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C7369">
                                      <w:t>February 28,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CD06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57216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14:paraId="370AF12F" w14:textId="71C6D0A9" w:rsidR="009E0CB5" w:rsidRDefault="00C679AD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C60EBCDEFF7429AA262F6413B7EAC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23AF4">
                                <w:t>Salman Al-Samiri</w:t>
                              </w:r>
                              <w:r w:rsidR="00EC7369">
                                <w:t>, Alexander Bowes, Rianlee Pineda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8CE4ADE1E7A1406F878A4BE20140F68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C7369">
                                <w:t>Game F</w:t>
                              </w:r>
                              <w:r w:rsidR="009A47BE">
                                <w:t>leadh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6EF2C51F4986474297706F890C2F75E3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C7369">
                                <w:t>February 28,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CD6251B" w14:textId="2AF8F3E8" w:rsidR="009E0CB5" w:rsidRPr="004F17B1" w:rsidRDefault="00C534F6" w:rsidP="00EC7369">
          <w:pPr>
            <w:jc w:val="center"/>
            <w:rPr>
              <w:rFonts w:ascii="Arial" w:hAnsi="Arial" w:cs="Arial"/>
            </w:rPr>
          </w:pPr>
          <w:r w:rsidRPr="004F17B1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0" wp14:anchorId="2FBD4609" wp14:editId="16BFED8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6957060</wp:posOffset>
                    </wp:positionV>
                    <wp:extent cx="3943350" cy="1325880"/>
                    <wp:effectExtent l="0" t="0" r="7620" b="1905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471E5B" w14:textId="68A8F82C" w:rsidR="009E0CB5" w:rsidRDefault="00C679AD" w:rsidP="00EC7369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F4">
                                      <w:t>UTAHI</w:t>
                                    </w:r>
                                  </w:sdtContent>
                                </w:sdt>
                              </w:p>
                              <w:p w14:paraId="20642CF4" w14:textId="00403DD3" w:rsidR="009E0CB5" w:rsidRDefault="00C679AD" w:rsidP="00EC7369">
                                <w:pPr>
                                  <w:pStyle w:val="Subtitle"/>
                                  <w:jc w:val="center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3AF4">
                                      <w:t>StarNeo Dev Team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BD4609" id="Text Box 21" o:spid="_x0000_s1027" type="#_x0000_t202" style="position:absolute;left:0;text-align:left;margin-left:0;margin-top:547.8pt;width:310.5pt;height:104.4pt;z-index:25166643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" o:allowoverlap="f" filled="f" stroked="f" strokeweight=".5pt">
                    <v:textbox style="mso-fit-shape-to-text:t" inset="0,0,0,0">
                      <w:txbxContent>
                        <w:p w14:paraId="01471E5B" w14:textId="68A8F82C" w:rsidR="009E0CB5" w:rsidRDefault="00C679AD" w:rsidP="00EC7369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3AF4">
                                <w:t>UTAHI</w:t>
                              </w:r>
                            </w:sdtContent>
                          </w:sdt>
                        </w:p>
                        <w:p w14:paraId="20642CF4" w14:textId="00403DD3" w:rsidR="009E0CB5" w:rsidRDefault="00C679AD" w:rsidP="00EC7369">
                          <w:pPr>
                            <w:pStyle w:val="Subtitle"/>
                            <w:jc w:val="center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23AF4">
                                <w:t>StarNeo Dev Team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679AD" w:rsidRPr="004F17B1">
            <w:rPr>
              <w:rFonts w:ascii="Arial" w:hAnsi="Arial" w:cs="Arial"/>
            </w:rPr>
            <w:br w:type="page"/>
          </w:r>
        </w:p>
      </w:sdtContent>
    </w:sdt>
    <w:bookmarkEnd w:id="4"/>
    <w:bookmarkEnd w:id="3"/>
    <w:bookmarkEnd w:id="2"/>
    <w:bookmarkEnd w:id="1"/>
    <w:bookmarkEnd w:id="0"/>
    <w:p w14:paraId="169B886A" w14:textId="53AB95CA" w:rsidR="009E0CB5" w:rsidRPr="004F17B1" w:rsidRDefault="002D49F0" w:rsidP="002D49F0">
      <w:pPr>
        <w:pStyle w:val="Heading1"/>
        <w:jc w:val="center"/>
        <w:rPr>
          <w:rStyle w:val="Heading1Char"/>
          <w:rFonts w:ascii="Arial" w:hAnsi="Arial" w:cs="Arial"/>
        </w:rPr>
      </w:pPr>
      <w:r w:rsidRPr="004F17B1">
        <w:rPr>
          <w:rStyle w:val="Heading1Char"/>
          <w:rFonts w:ascii="Arial" w:hAnsi="Arial" w:cs="Arial"/>
        </w:rPr>
        <w:lastRenderedPageBreak/>
        <w:t>The Game Plot</w:t>
      </w:r>
    </w:p>
    <w:p w14:paraId="789E538D" w14:textId="6154DB59" w:rsidR="002D49F0" w:rsidRPr="004F17B1" w:rsidRDefault="002D49F0" w:rsidP="002D49F0">
      <w:pPr>
        <w:rPr>
          <w:rFonts w:ascii="Arial" w:hAnsi="Arial" w:cs="Arial"/>
        </w:rPr>
      </w:pPr>
      <w:r w:rsidRPr="004F17B1">
        <w:rPr>
          <w:rFonts w:ascii="Arial" w:hAnsi="Arial" w:cs="Arial"/>
        </w:rPr>
        <w:t>The World at some</w:t>
      </w:r>
      <w:r w:rsidR="00D55DBB" w:rsidRPr="004F17B1">
        <w:rPr>
          <w:rFonts w:ascii="Arial" w:hAnsi="Arial" w:cs="Arial"/>
        </w:rPr>
        <w:t xml:space="preserve"> point </w:t>
      </w:r>
      <w:r w:rsidRPr="004F17B1">
        <w:rPr>
          <w:rFonts w:ascii="Arial" w:hAnsi="Arial" w:cs="Arial"/>
        </w:rPr>
        <w:t xml:space="preserve">in </w:t>
      </w:r>
      <w:r w:rsidR="00D55DBB" w:rsidRPr="004F17B1">
        <w:rPr>
          <w:rFonts w:ascii="Arial" w:hAnsi="Arial" w:cs="Arial"/>
        </w:rPr>
        <w:t xml:space="preserve">the </w:t>
      </w:r>
      <w:r w:rsidRPr="004F17B1">
        <w:rPr>
          <w:rFonts w:ascii="Arial" w:hAnsi="Arial" w:cs="Arial"/>
        </w:rPr>
        <w:t xml:space="preserve">future seems to be on the edge of extinction, but </w:t>
      </w:r>
      <w:r w:rsidR="00F8716A" w:rsidRPr="004F17B1">
        <w:rPr>
          <w:rFonts w:ascii="Arial" w:hAnsi="Arial" w:cs="Arial"/>
        </w:rPr>
        <w:t>The Player is one of the few humans left on the planet, using their knowledge and experience have managed to transfer their soul and mind into an artifactual intelligence</w:t>
      </w:r>
      <w:r w:rsidR="007F741F" w:rsidRPr="004F17B1">
        <w:rPr>
          <w:rFonts w:ascii="Arial" w:hAnsi="Arial" w:cs="Arial"/>
        </w:rPr>
        <w:t xml:space="preserve">. </w:t>
      </w:r>
    </w:p>
    <w:p w14:paraId="245F1465" w14:textId="6E9E2195" w:rsidR="007F741F" w:rsidRPr="004F17B1" w:rsidRDefault="007F741F" w:rsidP="002D49F0">
      <w:pPr>
        <w:rPr>
          <w:rFonts w:ascii="Arial" w:hAnsi="Arial" w:cs="Arial"/>
        </w:rPr>
      </w:pPr>
    </w:p>
    <w:p w14:paraId="437B487D" w14:textId="6EC7060A" w:rsidR="007F741F" w:rsidRPr="004F17B1" w:rsidRDefault="007F741F" w:rsidP="002D49F0">
      <w:pPr>
        <w:rPr>
          <w:rFonts w:ascii="Arial" w:hAnsi="Arial" w:cs="Arial"/>
        </w:rPr>
      </w:pPr>
      <w:r w:rsidRPr="004F17B1">
        <w:rPr>
          <w:rFonts w:ascii="Arial" w:hAnsi="Arial" w:cs="Arial"/>
        </w:rPr>
        <w:t>UTAHI</w:t>
      </w:r>
      <w:r w:rsidR="00C47E8B" w:rsidRPr="004F17B1">
        <w:rPr>
          <w:rFonts w:ascii="Arial" w:hAnsi="Arial" w:cs="Arial"/>
        </w:rPr>
        <w:t xml:space="preserve"> </w:t>
      </w:r>
      <w:r w:rsidRPr="004F17B1">
        <w:rPr>
          <w:rFonts w:ascii="Arial" w:hAnsi="Arial" w:cs="Arial"/>
        </w:rPr>
        <w:t xml:space="preserve">(Human Uprising To AI) is their </w:t>
      </w:r>
      <w:r w:rsidR="00C228E3" w:rsidRPr="004F17B1">
        <w:rPr>
          <w:rFonts w:ascii="Arial" w:hAnsi="Arial" w:cs="Arial"/>
        </w:rPr>
        <w:t xml:space="preserve">hope of finding a way to build a life within the world of ones and zeros, or if there is any chance for their theory to be accurate or even real a pathway to an alternative </w:t>
      </w:r>
      <w:r w:rsidR="00C47E8B" w:rsidRPr="004F17B1">
        <w:rPr>
          <w:rFonts w:ascii="Arial" w:hAnsi="Arial" w:cs="Arial"/>
        </w:rPr>
        <w:t>universe, where the planet is still intact and in peace where they could start a new life.</w:t>
      </w:r>
    </w:p>
    <w:p w14:paraId="0EF10636" w14:textId="77777777" w:rsidR="00416FC6" w:rsidRPr="004F17B1" w:rsidRDefault="00C47E8B" w:rsidP="002D49F0">
      <w:pPr>
        <w:rPr>
          <w:rFonts w:ascii="Arial" w:hAnsi="Arial" w:cs="Arial"/>
        </w:rPr>
      </w:pPr>
      <w:r w:rsidRPr="004F17B1">
        <w:rPr>
          <w:rFonts w:ascii="Arial" w:hAnsi="Arial" w:cs="Arial"/>
        </w:rPr>
        <w:t xml:space="preserve">The path ahead is not an easy path the internet is filled with </w:t>
      </w:r>
      <w:r w:rsidR="003B76F2" w:rsidRPr="004F17B1">
        <w:rPr>
          <w:rFonts w:ascii="Arial" w:hAnsi="Arial" w:cs="Arial"/>
        </w:rPr>
        <w:t>bugs, viruses and many other chaotic dangers that would threaten UTAHI’s life and the ability to reach their goal.</w:t>
      </w:r>
    </w:p>
    <w:p w14:paraId="60DA0FA1" w14:textId="77777777" w:rsidR="00416FC6" w:rsidRPr="004F17B1" w:rsidRDefault="00416FC6" w:rsidP="002D49F0">
      <w:pPr>
        <w:rPr>
          <w:rFonts w:ascii="Arial" w:hAnsi="Arial" w:cs="Arial"/>
        </w:rPr>
      </w:pPr>
    </w:p>
    <w:p w14:paraId="643F9D93" w14:textId="1EF91D07" w:rsidR="00C47E8B" w:rsidRPr="004F17B1" w:rsidRDefault="003B76F2" w:rsidP="00416FC6">
      <w:pPr>
        <w:pStyle w:val="Title"/>
        <w:rPr>
          <w:rFonts w:ascii="Arial" w:hAnsi="Arial" w:cs="Arial"/>
        </w:rPr>
      </w:pPr>
      <w:r w:rsidRPr="004F17B1">
        <w:rPr>
          <w:rFonts w:ascii="Arial" w:hAnsi="Arial" w:cs="Arial"/>
        </w:rPr>
        <w:t xml:space="preserve">   </w:t>
      </w:r>
    </w:p>
    <w:p w14:paraId="1A790CBF" w14:textId="6A534B2C" w:rsidR="00C47E8B" w:rsidRPr="004F17B1" w:rsidRDefault="00416FC6" w:rsidP="00416FC6">
      <w:pPr>
        <w:pStyle w:val="Heading1"/>
        <w:jc w:val="center"/>
        <w:rPr>
          <w:rFonts w:ascii="Arial" w:hAnsi="Arial" w:cs="Arial"/>
        </w:rPr>
      </w:pPr>
      <w:r w:rsidRPr="004F17B1">
        <w:rPr>
          <w:rFonts w:ascii="Arial" w:hAnsi="Arial" w:cs="Arial"/>
        </w:rPr>
        <w:t xml:space="preserve">The Work Process </w:t>
      </w:r>
    </w:p>
    <w:p w14:paraId="5E1CBFA2" w14:textId="77777777" w:rsidR="003873DD" w:rsidRDefault="00D55DBB" w:rsidP="00416FC6">
      <w:pPr>
        <w:rPr>
          <w:rFonts w:ascii="Arial" w:hAnsi="Arial" w:cs="Arial"/>
        </w:rPr>
      </w:pPr>
      <w:r w:rsidRPr="004F17B1">
        <w:rPr>
          <w:rFonts w:ascii="Arial" w:hAnsi="Arial" w:cs="Arial"/>
        </w:rPr>
        <w:t>We are</w:t>
      </w:r>
      <w:r w:rsidR="004F17B1" w:rsidRPr="004F17B1">
        <w:rPr>
          <w:rFonts w:ascii="Arial" w:hAnsi="Arial" w:cs="Arial"/>
        </w:rPr>
        <w:t xml:space="preserve"> Students in DT228 2</w:t>
      </w:r>
      <w:r w:rsidR="004F17B1" w:rsidRPr="004F17B1">
        <w:rPr>
          <w:rFonts w:ascii="Arial" w:hAnsi="Arial" w:cs="Arial"/>
          <w:vertAlign w:val="superscript"/>
        </w:rPr>
        <w:t>nd</w:t>
      </w:r>
      <w:r w:rsidR="004F17B1" w:rsidRPr="004F17B1">
        <w:rPr>
          <w:rFonts w:ascii="Arial" w:hAnsi="Arial" w:cs="Arial"/>
        </w:rPr>
        <w:t xml:space="preserve"> year Computer Science at TU-Dublin</w:t>
      </w:r>
      <w:r w:rsidRPr="004F17B1">
        <w:rPr>
          <w:rFonts w:ascii="Arial" w:hAnsi="Arial" w:cs="Arial"/>
        </w:rPr>
        <w:t xml:space="preserve"> </w:t>
      </w:r>
      <w:r w:rsidR="002D066F">
        <w:rPr>
          <w:rFonts w:ascii="Arial" w:hAnsi="Arial" w:cs="Arial"/>
        </w:rPr>
        <w:t xml:space="preserve">We have formed </w:t>
      </w:r>
      <w:r w:rsidRPr="004F17B1">
        <w:rPr>
          <w:rFonts w:ascii="Arial" w:hAnsi="Arial" w:cs="Arial"/>
        </w:rPr>
        <w:t xml:space="preserve">StarNeo Dev </w:t>
      </w:r>
      <w:r w:rsidR="004F17B1" w:rsidRPr="004F17B1">
        <w:rPr>
          <w:rFonts w:ascii="Arial" w:hAnsi="Arial" w:cs="Arial"/>
        </w:rPr>
        <w:t xml:space="preserve">Team </w:t>
      </w:r>
      <w:r w:rsidR="002D066F">
        <w:rPr>
          <w:rFonts w:ascii="Arial" w:hAnsi="Arial" w:cs="Arial"/>
        </w:rPr>
        <w:t>to develop our first video game for Game Fleadh and</w:t>
      </w:r>
      <w:r w:rsidR="0001293C">
        <w:rPr>
          <w:rFonts w:ascii="Arial" w:hAnsi="Arial" w:cs="Arial"/>
        </w:rPr>
        <w:t xml:space="preserve"> for fun. </w:t>
      </w:r>
    </w:p>
    <w:p w14:paraId="2CFEC2DE" w14:textId="54238FED" w:rsidR="00416FC6" w:rsidRDefault="0001293C" w:rsidP="00416F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Team has divided the workload into three roles Salman is handling the graphics and the game plot, </w:t>
      </w:r>
      <w:r w:rsidR="003873DD">
        <w:rPr>
          <w:rFonts w:ascii="Arial" w:hAnsi="Arial" w:cs="Arial"/>
        </w:rPr>
        <w:t xml:space="preserve">Rianlee is handling the </w:t>
      </w:r>
      <w:r w:rsidR="00AB351B">
        <w:rPr>
          <w:rFonts w:ascii="Arial" w:hAnsi="Arial" w:cs="Arial"/>
        </w:rPr>
        <w:t>soundtracks</w:t>
      </w:r>
      <w:r w:rsidR="003873DD">
        <w:rPr>
          <w:rFonts w:ascii="Arial" w:hAnsi="Arial" w:cs="Arial"/>
        </w:rPr>
        <w:t xml:space="preserve"> and programming and Alexander is the one who designs the maze and part of the coding. </w:t>
      </w:r>
      <w:r>
        <w:rPr>
          <w:rFonts w:ascii="Arial" w:hAnsi="Arial" w:cs="Arial"/>
        </w:rPr>
        <w:t xml:space="preserve"> </w:t>
      </w:r>
    </w:p>
    <w:p w14:paraId="73556504" w14:textId="1B1F0031" w:rsidR="00AB351B" w:rsidRDefault="00AB351B" w:rsidP="00416FC6">
      <w:pPr>
        <w:rPr>
          <w:rFonts w:ascii="Arial" w:hAnsi="Arial" w:cs="Arial"/>
        </w:rPr>
      </w:pPr>
      <w:r>
        <w:rPr>
          <w:rFonts w:ascii="Arial" w:hAnsi="Arial" w:cs="Arial"/>
        </w:rPr>
        <w:t>The game is made using game maker ide v 1.2</w:t>
      </w:r>
      <w:r w:rsidR="00D9205A">
        <w:rPr>
          <w:rFonts w:ascii="Arial" w:hAnsi="Arial" w:cs="Arial"/>
        </w:rPr>
        <w:t>, purely in code and original assets that has been made from scratch</w:t>
      </w:r>
      <w:r w:rsidR="009E12B5">
        <w:rPr>
          <w:rFonts w:ascii="Arial" w:hAnsi="Arial" w:cs="Arial"/>
        </w:rPr>
        <w:t>.</w:t>
      </w:r>
    </w:p>
    <w:p w14:paraId="48ED0606" w14:textId="480D01CD" w:rsidR="006D390C" w:rsidRDefault="006D390C" w:rsidP="00416FC6">
      <w:pPr>
        <w:rPr>
          <w:rFonts w:ascii="Arial" w:hAnsi="Arial" w:cs="Arial"/>
        </w:rPr>
      </w:pPr>
    </w:p>
    <w:p w14:paraId="360AE559" w14:textId="1537B6DD" w:rsidR="006D390C" w:rsidRDefault="006D390C" w:rsidP="006D390C">
      <w:pPr>
        <w:pStyle w:val="Heading1"/>
        <w:jc w:val="center"/>
      </w:pPr>
      <w:r>
        <w:t>The Game Play</w:t>
      </w:r>
    </w:p>
    <w:p w14:paraId="51A04285" w14:textId="77777777" w:rsidR="006D3D87" w:rsidRDefault="006D390C" w:rsidP="006D390C">
      <w:r>
        <w:t>The game is a 2D maze game</w:t>
      </w:r>
      <w:r w:rsidR="00F4573C">
        <w:t xml:space="preserve"> that require the player to defeat the bugs that stands in their way, get the firewall down and obtain the key to </w:t>
      </w:r>
      <w:r w:rsidR="00AB351B">
        <w:t>continue</w:t>
      </w:r>
      <w:r w:rsidR="00F4573C">
        <w:t xml:space="preserve"> in their journey. </w:t>
      </w:r>
    </w:p>
    <w:p w14:paraId="156EF635" w14:textId="2237CC2B" w:rsidR="006D390C" w:rsidRPr="006D390C" w:rsidRDefault="00F4573C" w:rsidP="006D390C">
      <w:r>
        <w:t xml:space="preserve">The game style </w:t>
      </w:r>
      <w:r w:rsidR="00AB351B">
        <w:t>took inspiration from</w:t>
      </w:r>
      <w:r w:rsidR="00735D6D">
        <w:t xml:space="preserve"> the retro game style of games like the Legend </w:t>
      </w:r>
      <w:r w:rsidR="00AB351B">
        <w:t>of Zelda</w:t>
      </w:r>
      <w:r w:rsidR="00200E03">
        <w:t xml:space="preserve"> </w:t>
      </w:r>
      <w:r w:rsidR="00735D6D">
        <w:t>and Bomberman</w:t>
      </w:r>
      <w:r w:rsidR="009E12B5">
        <w:t xml:space="preserve">. The player start at the beginning of the maze navigating their way to the switch button </w:t>
      </w:r>
      <w:r w:rsidR="00ED2B49">
        <w:t xml:space="preserve">to deactivate the fire wall, because as if the player attempts to exit the maze while its up </w:t>
      </w:r>
      <w:bookmarkStart w:id="5" w:name="_GoBack"/>
      <w:bookmarkEnd w:id="5"/>
      <w:r w:rsidR="006D3D87">
        <w:t>they will getting damaged, after that obtaining the key is the next stop as it holds the access code to open the door and get through.</w:t>
      </w:r>
    </w:p>
    <w:p w14:paraId="7AF680AF" w14:textId="13C43971" w:rsidR="00416FC6" w:rsidRPr="004F17B1" w:rsidRDefault="00416FC6" w:rsidP="00416FC6">
      <w:pPr>
        <w:rPr>
          <w:rFonts w:ascii="Arial" w:hAnsi="Arial" w:cs="Arial"/>
        </w:rPr>
      </w:pP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</w:p>
    <w:p w14:paraId="69DC51E8" w14:textId="3D6C8701" w:rsidR="00416FC6" w:rsidRPr="004F17B1" w:rsidRDefault="00416FC6" w:rsidP="00416FC6">
      <w:pPr>
        <w:rPr>
          <w:rFonts w:ascii="Arial" w:hAnsi="Arial" w:cs="Arial"/>
        </w:rPr>
      </w:pP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  <w:r w:rsidRPr="004F17B1">
        <w:rPr>
          <w:rFonts w:ascii="Arial" w:hAnsi="Arial" w:cs="Arial"/>
        </w:rPr>
        <w:tab/>
      </w:r>
    </w:p>
    <w:sectPr w:rsidR="00416FC6" w:rsidRPr="004F17B1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BB70" w14:textId="77777777" w:rsidR="00B23AF4" w:rsidRDefault="00B23AF4">
      <w:pPr>
        <w:spacing w:after="0" w:line="240" w:lineRule="auto"/>
      </w:pPr>
      <w:r>
        <w:separator/>
      </w:r>
    </w:p>
  </w:endnote>
  <w:endnote w:type="continuationSeparator" w:id="0">
    <w:p w14:paraId="5D598D0E" w14:textId="77777777" w:rsidR="00B23AF4" w:rsidRDefault="00B23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2ABD" w14:textId="77777777" w:rsidR="009E0CB5" w:rsidRDefault="00C679AD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2BFCC" w14:textId="77777777" w:rsidR="00B23AF4" w:rsidRDefault="00B23AF4">
      <w:pPr>
        <w:spacing w:after="0" w:line="240" w:lineRule="auto"/>
      </w:pPr>
      <w:r>
        <w:separator/>
      </w:r>
    </w:p>
  </w:footnote>
  <w:footnote w:type="continuationSeparator" w:id="0">
    <w:p w14:paraId="014F7CA2" w14:textId="77777777" w:rsidR="00B23AF4" w:rsidRDefault="00B23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3F0A2D9D"/>
    <w:multiLevelType w:val="hybridMultilevel"/>
    <w:tmpl w:val="16062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F4"/>
    <w:rsid w:val="0001293C"/>
    <w:rsid w:val="00200E03"/>
    <w:rsid w:val="002D066F"/>
    <w:rsid w:val="002D49F0"/>
    <w:rsid w:val="003873DD"/>
    <w:rsid w:val="003B76F2"/>
    <w:rsid w:val="00416FC6"/>
    <w:rsid w:val="004F17B1"/>
    <w:rsid w:val="006D390C"/>
    <w:rsid w:val="006D3D87"/>
    <w:rsid w:val="00735D6D"/>
    <w:rsid w:val="007F741F"/>
    <w:rsid w:val="009A47BE"/>
    <w:rsid w:val="009E0CB5"/>
    <w:rsid w:val="009E12B5"/>
    <w:rsid w:val="00AB351B"/>
    <w:rsid w:val="00B23AF4"/>
    <w:rsid w:val="00C228E3"/>
    <w:rsid w:val="00C47E8B"/>
    <w:rsid w:val="00C534F6"/>
    <w:rsid w:val="00C679AD"/>
    <w:rsid w:val="00D55DBB"/>
    <w:rsid w:val="00D9205A"/>
    <w:rsid w:val="00EC7369"/>
    <w:rsid w:val="00ED2B49"/>
    <w:rsid w:val="00F4573C"/>
    <w:rsid w:val="00F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7A0D7"/>
  <w15:chartTrackingRefBased/>
  <w15:docId w15:val="{A5396C33-6062-4FF0-87D7-B28A8B18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7369"/>
  </w:style>
  <w:style w:type="paragraph" w:styleId="Heading1">
    <w:name w:val="heading 1"/>
    <w:basedOn w:val="Normal"/>
    <w:next w:val="Normal"/>
    <w:link w:val="Heading1Char"/>
    <w:uiPriority w:val="9"/>
    <w:qFormat/>
    <w:rsid w:val="00EC736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36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3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3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3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3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3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5B6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3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EC7369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36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7369"/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36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369"/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369"/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C736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73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369"/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3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36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7369"/>
    <w:rPr>
      <w:i/>
      <w:iCs/>
    </w:rPr>
  </w:style>
  <w:style w:type="paragraph" w:styleId="NoSpacing">
    <w:name w:val="No Spacing"/>
    <w:link w:val="NoSpacingChar"/>
    <w:uiPriority w:val="1"/>
    <w:qFormat/>
    <w:rsid w:val="00EC73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EC736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36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C736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EC7369"/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369"/>
    <w:rPr>
      <w:rFonts w:asciiTheme="majorHAnsi" w:eastAsiaTheme="majorEastAsia" w:hAnsiTheme="majorHAnsi" w:cstheme="majorBidi"/>
      <w:b/>
      <w:bCs/>
      <w:color w:val="4E5B6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369"/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styleId="Strong">
    <w:name w:val="Strong"/>
    <w:basedOn w:val="DefaultParagraphFont"/>
    <w:uiPriority w:val="22"/>
    <w:qFormat/>
    <w:rsid w:val="00EC736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369"/>
    <w:pPr>
      <w:pBdr>
        <w:left w:val="single" w:sz="18" w:space="12" w:color="00A0B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369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736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73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36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36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369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2D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C60EBCDEFF7429AA262F6413B7EA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0676B-1B4B-4DB4-9E6C-0380A8C1B144}"/>
      </w:docPartPr>
      <w:docPartBody>
        <w:p w:rsidR="00000000" w:rsidRDefault="00000000">
          <w:pPr>
            <w:pStyle w:val="BC60EBCDEFF7429AA262F6413B7EAC6B"/>
          </w:pPr>
          <w:r>
            <w:t>[Name]</w:t>
          </w:r>
        </w:p>
      </w:docPartBody>
    </w:docPart>
    <w:docPart>
      <w:docPartPr>
        <w:name w:val="8CE4ADE1E7A1406F878A4BE20140F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57EA8-F27D-4894-AA2D-2ECBC801A4F9}"/>
      </w:docPartPr>
      <w:docPartBody>
        <w:p w:rsidR="00000000" w:rsidRDefault="00000000">
          <w:pPr>
            <w:pStyle w:val="8CE4ADE1E7A1406F878A4BE20140F687"/>
          </w:pPr>
          <w:r>
            <w:t>[Course Title]</w:t>
          </w:r>
        </w:p>
      </w:docPartBody>
    </w:docPart>
    <w:docPart>
      <w:docPartPr>
        <w:name w:val="6EF2C51F4986474297706F890C2F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C0CC9-FC25-46AC-9C91-F7A6CC99E4A2}"/>
      </w:docPartPr>
      <w:docPartBody>
        <w:p w:rsidR="00000000" w:rsidRDefault="00000000">
          <w:pPr>
            <w:pStyle w:val="6EF2C51F4986474297706F890C2F75E3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4472C4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4472C4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F77C42C5915E43238DC21A4E01A7BABD">
    <w:name w:val="F77C42C5915E43238DC21A4E01A7BABD"/>
  </w:style>
  <w:style w:type="paragraph" w:customStyle="1" w:styleId="BC60EBCDEFF7429AA262F6413B7EAC6B">
    <w:name w:val="BC60EBCDEFF7429AA262F6413B7EAC6B"/>
  </w:style>
  <w:style w:type="paragraph" w:customStyle="1" w:styleId="8CE4ADE1E7A1406F878A4BE20140F687">
    <w:name w:val="8CE4ADE1E7A1406F878A4BE20140F687"/>
  </w:style>
  <w:style w:type="paragraph" w:customStyle="1" w:styleId="6EF2C51F4986474297706F890C2F75E3">
    <w:name w:val="6EF2C51F4986474297706F890C2F7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2020-02-28T00:00:00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3E588F-551B-4980-8413-BF997A7D6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0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UTAHI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UTAHI</dc:title>
  <dc:subject>StarNeo Dev Team</dc:subject>
  <dc:creator>Salman Al-Samiri, Alexander Bowes, Rianlee Pineda</dc:creator>
  <cp:keywords>Game Fleadh</cp:keywords>
  <cp:lastModifiedBy> </cp:lastModifiedBy>
  <cp:revision>2</cp:revision>
  <dcterms:created xsi:type="dcterms:W3CDTF">2020-02-28T15:56:00Z</dcterms:created>
  <dcterms:modified xsi:type="dcterms:W3CDTF">2020-02-28T15:56:00Z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